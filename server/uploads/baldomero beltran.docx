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page" w:tblpX="1" w:tblpY="-1354"/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6704EF" w:rsidRPr="00762C23" w:rsidTr="006704EF">
        <w:trPr>
          <w:trHeight w:val="4410"/>
        </w:trPr>
        <w:tc>
          <w:tcPr>
            <w:tcW w:w="3600" w:type="dxa"/>
            <w:vAlign w:val="bottom"/>
          </w:tcPr>
          <w:p w:rsidR="006704EF" w:rsidRDefault="006704EF" w:rsidP="006704EF">
            <w:pPr>
              <w:tabs>
                <w:tab w:val="left" w:pos="990"/>
              </w:tabs>
            </w:pPr>
            <w:r w:rsidRPr="006F118F">
              <w:rPr>
                <w:noProof/>
                <w:lang w:val="es-MX" w:eastAsia="es-MX"/>
              </w:rPr>
              <w:drawing>
                <wp:anchor distT="0" distB="0" distL="114300" distR="114300" simplePos="0" relativeHeight="251659264" behindDoc="0" locked="0" layoutInCell="1" allowOverlap="1" wp14:anchorId="7C27F383" wp14:editId="23B5D7EF">
                  <wp:simplePos x="0" y="0"/>
                  <wp:positionH relativeFrom="column">
                    <wp:posOffset>819150</wp:posOffset>
                  </wp:positionH>
                  <wp:positionV relativeFrom="paragraph">
                    <wp:posOffset>-1123950</wp:posOffset>
                  </wp:positionV>
                  <wp:extent cx="1177925" cy="1413510"/>
                  <wp:effectExtent l="0" t="0" r="3175" b="0"/>
                  <wp:wrapNone/>
                  <wp:docPr id="290" name="Imagen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d_1_resume_semana3_mexico_0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925" cy="141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704EF" w:rsidRDefault="006704EF" w:rsidP="006704EF">
            <w:pPr>
              <w:tabs>
                <w:tab w:val="left" w:pos="990"/>
              </w:tabs>
              <w:jc w:val="center"/>
            </w:pPr>
          </w:p>
          <w:p w:rsidR="006704EF" w:rsidRDefault="006704EF" w:rsidP="006704EF">
            <w:pPr>
              <w:tabs>
                <w:tab w:val="left" w:pos="990"/>
              </w:tabs>
              <w:jc w:val="center"/>
            </w:pPr>
          </w:p>
          <w:p w:rsidR="006704EF" w:rsidRPr="00762C23" w:rsidRDefault="006704EF" w:rsidP="006704EF"/>
        </w:tc>
        <w:tc>
          <w:tcPr>
            <w:tcW w:w="720" w:type="dxa"/>
          </w:tcPr>
          <w:p w:rsidR="006704EF" w:rsidRPr="00762C23" w:rsidRDefault="006704EF" w:rsidP="006704E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6704EF" w:rsidRPr="006704EF" w:rsidRDefault="006704EF" w:rsidP="006704EF">
            <w:pPr>
              <w:pStyle w:val="Ttulo"/>
              <w:rPr>
                <w:b/>
                <w:sz w:val="44"/>
                <w:szCs w:val="44"/>
              </w:rPr>
            </w:pPr>
            <w:r w:rsidRPr="006704EF">
              <w:rPr>
                <w:b/>
                <w:sz w:val="44"/>
                <w:szCs w:val="44"/>
              </w:rPr>
              <w:t>baldomero beltran gonzalez</w:t>
            </w:r>
          </w:p>
          <w:p w:rsidR="006704EF" w:rsidRPr="006704EF" w:rsidRDefault="006704EF" w:rsidP="006704EF">
            <w:pPr>
              <w:pStyle w:val="Subttulo"/>
              <w:rPr>
                <w:sz w:val="28"/>
              </w:rPr>
            </w:pPr>
            <w:r w:rsidRPr="003268E2">
              <w:rPr>
                <w:spacing w:val="0"/>
                <w:w w:val="39"/>
                <w:sz w:val="28"/>
              </w:rPr>
              <w:t>Tool Maker /</w:t>
            </w:r>
            <w:r w:rsidR="00E427D4" w:rsidRPr="003268E2">
              <w:rPr>
                <w:spacing w:val="0"/>
                <w:w w:val="39"/>
                <w:sz w:val="28"/>
              </w:rPr>
              <w:t>Técnico</w:t>
            </w:r>
            <w:r w:rsidRPr="003268E2">
              <w:rPr>
                <w:spacing w:val="0"/>
                <w:w w:val="39"/>
                <w:sz w:val="28"/>
              </w:rPr>
              <w:t xml:space="preserve"> </w:t>
            </w:r>
            <w:r w:rsidR="00E427D4" w:rsidRPr="003268E2">
              <w:rPr>
                <w:spacing w:val="0"/>
                <w:w w:val="39"/>
                <w:sz w:val="28"/>
              </w:rPr>
              <w:t>Mecánico</w:t>
            </w:r>
            <w:r w:rsidRPr="003268E2">
              <w:rPr>
                <w:spacing w:val="0"/>
                <w:w w:val="39"/>
                <w:sz w:val="28"/>
              </w:rPr>
              <w:t xml:space="preserve"> Industria</w:t>
            </w:r>
            <w:r w:rsidRPr="003268E2">
              <w:rPr>
                <w:w w:val="39"/>
                <w:sz w:val="28"/>
              </w:rPr>
              <w:t>l</w:t>
            </w:r>
          </w:p>
        </w:tc>
      </w:tr>
      <w:tr w:rsidR="006704EF" w:rsidRPr="00762C23" w:rsidTr="006704EF">
        <w:tc>
          <w:tcPr>
            <w:tcW w:w="3600" w:type="dxa"/>
          </w:tcPr>
          <w:p w:rsidR="006704EF" w:rsidRPr="00AC6E13" w:rsidRDefault="006704EF" w:rsidP="006704EF">
            <w:r w:rsidRPr="00AC6E13">
              <w:t xml:space="preserve">Egresado de la carrera de Técnico en Mecánica Industrial con amplia experiencia en la fabricación y reparación de refacciones de moldes y troqueles; </w:t>
            </w:r>
          </w:p>
          <w:p w:rsidR="006704EF" w:rsidRPr="00AC6E13" w:rsidRDefault="006704EF" w:rsidP="006704EF">
            <w:r w:rsidRPr="00AC6E13">
              <w:t xml:space="preserve"> Programación y uso de máquinas de electroerosión (EDM Sinker, EDM Wire), centro de maquinado vertical Haas (CNC), rectificado de superficies </w:t>
            </w:r>
            <w:r w:rsidR="00E427D4" w:rsidRPr="00AC6E13">
              <w:t>planas,</w:t>
            </w:r>
            <w:r w:rsidRPr="00AC6E13">
              <w:t xml:space="preserve"> fresado y torneado…</w:t>
            </w:r>
          </w:p>
          <w:p w:rsidR="006704EF" w:rsidRPr="00AC6E13" w:rsidRDefault="006704EF" w:rsidP="006704EF"/>
          <w:sdt>
            <w:sdt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  <w:id w:val="-2097239073"/>
              <w:placeholder>
                <w:docPart w:val="259E4FD5F3E54F0489E8CDBE0C654EC4"/>
              </w:placeholder>
              <w:temporary/>
              <w:showingPlcHdr/>
              <w15:appearance w15:val="hidden"/>
            </w:sdtPr>
            <w:sdtEndPr/>
            <w:sdtContent>
              <w:p w:rsidR="006704EF" w:rsidRPr="00AC6E13" w:rsidRDefault="006704EF" w:rsidP="006704EF">
                <w:pPr>
                  <w:keepNext/>
                  <w:keepLines/>
                  <w:spacing w:before="240" w:after="120"/>
                  <w:outlineLvl w:val="2"/>
                  <w:rPr>
                    <w:rFonts w:asciiTheme="majorHAnsi" w:eastAsiaTheme="majorEastAsia" w:hAnsiTheme="majorHAnsi" w:cstheme="majorBidi"/>
                    <w:b/>
                    <w:caps/>
                    <w:color w:val="548AB7" w:themeColor="accent1" w:themeShade="BF"/>
                    <w:sz w:val="22"/>
                    <w:szCs w:val="24"/>
                  </w:rPr>
                </w:pPr>
                <w:r w:rsidRPr="00AC6E13">
                  <w:rPr>
                    <w:rFonts w:asciiTheme="majorHAnsi" w:eastAsiaTheme="majorEastAsia" w:hAnsiTheme="majorHAnsi" w:cstheme="majorBidi"/>
                    <w:b/>
                    <w:caps/>
                    <w:color w:val="548AB7" w:themeColor="accent1" w:themeShade="BF"/>
                    <w:sz w:val="22"/>
                    <w:szCs w:val="24"/>
                    <w:lang w:bidi="es-ES"/>
                  </w:rPr>
                  <w:t>CONTACTO</w:t>
                </w:r>
              </w:p>
            </w:sdtContent>
          </w:sdt>
          <w:sdt>
            <w:sdtPr>
              <w:id w:val="-150606777"/>
              <w:placeholder>
                <w:docPart w:val="5CC406B0B7454800B56EE2567FEC5407"/>
              </w:placeholder>
              <w:temporary/>
              <w:showingPlcHdr/>
              <w15:appearance w15:val="hidden"/>
            </w:sdtPr>
            <w:sdtEndPr/>
            <w:sdtContent>
              <w:p w:rsidR="006704EF" w:rsidRPr="00AC6E13" w:rsidRDefault="006704EF" w:rsidP="006704EF">
                <w:r w:rsidRPr="00AC6E13">
                  <w:rPr>
                    <w:lang w:bidi="es-ES"/>
                  </w:rPr>
                  <w:t>TELÉFONO:</w:t>
                </w:r>
              </w:p>
            </w:sdtContent>
          </w:sdt>
          <w:p w:rsidR="006704EF" w:rsidRPr="00AC6E13" w:rsidRDefault="006704EF" w:rsidP="006704EF">
            <w:r w:rsidRPr="00AC6E13">
              <w:t>6621278700</w:t>
            </w:r>
          </w:p>
          <w:p w:rsidR="006704EF" w:rsidRPr="00AC6E13" w:rsidRDefault="006704EF" w:rsidP="006704EF"/>
          <w:p w:rsidR="006704EF" w:rsidRPr="00AC6E13" w:rsidRDefault="006704EF" w:rsidP="006704EF"/>
          <w:sdt>
            <w:sdtPr>
              <w:id w:val="-1159224604"/>
              <w:placeholder>
                <w:docPart w:val="3A9045D49D034FD2B0EB9FD8A5DD317E"/>
              </w:placeholder>
              <w:temporary/>
              <w:showingPlcHdr/>
              <w15:appearance w15:val="hidden"/>
            </w:sdtPr>
            <w:sdtEndPr/>
            <w:sdtContent>
              <w:p w:rsidR="006704EF" w:rsidRPr="00AC6E13" w:rsidRDefault="006704EF" w:rsidP="006704EF">
                <w:r w:rsidRPr="00AC6E13">
                  <w:rPr>
                    <w:lang w:bidi="es-ES"/>
                  </w:rPr>
                  <w:t>CORREO ELECTRÓNICO:</w:t>
                </w:r>
              </w:p>
            </w:sdtContent>
          </w:sdt>
          <w:p w:rsidR="006704EF" w:rsidRPr="00AC6E13" w:rsidRDefault="00003BEB" w:rsidP="006704EF">
            <w:pPr>
              <w:rPr>
                <w:color w:val="DD8047" w:themeColor="accent2"/>
                <w:u w:val="single"/>
              </w:rPr>
            </w:pPr>
            <w:hyperlink r:id="rId10" w:history="1">
              <w:r w:rsidR="006704EF" w:rsidRPr="00AC6E13">
                <w:rPr>
                  <w:color w:val="DD8047" w:themeColor="accent2"/>
                  <w:u w:val="single"/>
                </w:rPr>
                <w:t>baldo70@live.com.mx</w:t>
              </w:r>
            </w:hyperlink>
          </w:p>
          <w:p w:rsidR="006704EF" w:rsidRPr="00AC6E13" w:rsidRDefault="006704EF" w:rsidP="006704EF">
            <w:pPr>
              <w:rPr>
                <w:color w:val="DD8047" w:themeColor="accent2"/>
                <w:u w:val="single"/>
              </w:rPr>
            </w:pPr>
            <w:r w:rsidRPr="00AC6E13">
              <w:rPr>
                <w:color w:val="DD8047" w:themeColor="accent2"/>
                <w:u w:val="single"/>
              </w:rPr>
              <w:t>bal197005@gmail.com</w:t>
            </w:r>
          </w:p>
          <w:p w:rsidR="006704EF" w:rsidRDefault="006704EF" w:rsidP="006704EF"/>
          <w:p w:rsidR="00E427D4" w:rsidRPr="00E427D4" w:rsidRDefault="00E427D4" w:rsidP="00E427D4">
            <w:pPr>
              <w:rPr>
                <w:lang w:val="es-MX"/>
              </w:rPr>
            </w:pPr>
            <w:r w:rsidRPr="00E427D4">
              <w:rPr>
                <w:lang w:val="es-MX"/>
              </w:rPr>
              <w:t>Español (Lengua Nativa)</w:t>
            </w:r>
          </w:p>
          <w:p w:rsidR="00E427D4" w:rsidRPr="00E427D4" w:rsidRDefault="00E427D4" w:rsidP="00E427D4">
            <w:pPr>
              <w:rPr>
                <w:lang w:val="es-MX"/>
              </w:rPr>
            </w:pPr>
            <w:r w:rsidRPr="00E427D4">
              <w:rPr>
                <w:lang w:val="es-MX"/>
              </w:rPr>
              <w:t>Inglés (Básico)</w:t>
            </w:r>
          </w:p>
          <w:p w:rsidR="00E427D4" w:rsidRPr="00E427D4" w:rsidRDefault="00E427D4" w:rsidP="00E427D4">
            <w:pPr>
              <w:rPr>
                <w:lang w:val="en-US"/>
              </w:rPr>
            </w:pPr>
            <w:r w:rsidRPr="00E427D4">
              <w:rPr>
                <w:lang w:val="en-US"/>
              </w:rPr>
              <w:t>Software de programación CAD CAM (Esprit, Featurecam, Mastercam, Solidworks )</w:t>
            </w:r>
            <w:bookmarkStart w:id="0" w:name="_GoBack"/>
            <w:bookmarkEnd w:id="0"/>
          </w:p>
          <w:p w:rsidR="00E427D4" w:rsidRPr="00E427D4" w:rsidRDefault="00E427D4" w:rsidP="006704EF">
            <w:pPr>
              <w:rPr>
                <w:lang w:val="en-US"/>
              </w:rPr>
            </w:pPr>
          </w:p>
        </w:tc>
        <w:tc>
          <w:tcPr>
            <w:tcW w:w="720" w:type="dxa"/>
          </w:tcPr>
          <w:p w:rsidR="006704EF" w:rsidRPr="00E427D4" w:rsidRDefault="006704EF" w:rsidP="006704EF">
            <w:pPr>
              <w:tabs>
                <w:tab w:val="left" w:pos="990"/>
              </w:tabs>
              <w:rPr>
                <w:lang w:val="en-US"/>
              </w:rPr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E8C545FF25144DA1A46C7F3C110042E1"/>
              </w:placeholder>
              <w:temporary/>
              <w:showingPlcHdr/>
              <w15:appearance w15:val="hidden"/>
            </w:sdtPr>
            <w:sdtEndPr/>
            <w:sdtContent>
              <w:p w:rsidR="006704EF" w:rsidRPr="00762C23" w:rsidRDefault="006704EF" w:rsidP="006704EF">
                <w:pPr>
                  <w:pStyle w:val="Ttulo2"/>
                </w:pPr>
                <w:r w:rsidRPr="00762C23">
                  <w:rPr>
                    <w:lang w:bidi="es-ES"/>
                  </w:rPr>
                  <w:t>Educación</w:t>
                </w:r>
              </w:p>
            </w:sdtContent>
          </w:sdt>
          <w:p w:rsidR="006704EF" w:rsidRPr="00762C23" w:rsidRDefault="00E427D4" w:rsidP="006704EF">
            <w:pPr>
              <w:rPr>
                <w:b/>
              </w:rPr>
            </w:pPr>
            <w:r>
              <w:rPr>
                <w:b/>
              </w:rPr>
              <w:t xml:space="preserve">Centro de Estudios </w:t>
            </w:r>
            <w:r w:rsidR="0078540A">
              <w:rPr>
                <w:b/>
              </w:rPr>
              <w:t>Tecnológicos</w:t>
            </w:r>
            <w:r>
              <w:rPr>
                <w:b/>
              </w:rPr>
              <w:t xml:space="preserve"> MEXICANO-ALEMAN (CETMA)</w:t>
            </w:r>
          </w:p>
          <w:p w:rsidR="006704EF" w:rsidRPr="00762C23" w:rsidRDefault="0078540A" w:rsidP="006704EF">
            <w:pPr>
              <w:pStyle w:val="Fecha"/>
            </w:pPr>
            <w:r>
              <w:t>1989</w:t>
            </w:r>
            <w:r w:rsidR="006704EF" w:rsidRPr="00762C23">
              <w:rPr>
                <w:lang w:bidi="es-ES"/>
              </w:rPr>
              <w:t xml:space="preserve"> - </w:t>
            </w:r>
            <w:r>
              <w:t>1993</w:t>
            </w:r>
          </w:p>
          <w:p w:rsidR="0078540A" w:rsidRDefault="0078540A" w:rsidP="006704EF">
            <w:pPr>
              <w:rPr>
                <w:lang w:bidi="es-ES"/>
              </w:rPr>
            </w:pPr>
            <w:r>
              <w:rPr>
                <w:lang w:bidi="es-ES"/>
              </w:rPr>
              <w:t>Técnico en mecánica industrial</w:t>
            </w:r>
          </w:p>
          <w:p w:rsidR="0078540A" w:rsidRDefault="0078540A" w:rsidP="006704EF">
            <w:pPr>
              <w:rPr>
                <w:lang w:bidi="es-ES"/>
              </w:rPr>
            </w:pPr>
          </w:p>
          <w:p w:rsidR="0078540A" w:rsidRDefault="0078540A" w:rsidP="006704EF">
            <w:pPr>
              <w:rPr>
                <w:lang w:bidi="es-ES"/>
              </w:rPr>
            </w:pPr>
          </w:p>
          <w:p w:rsidR="0078540A" w:rsidRDefault="0078540A" w:rsidP="006704EF">
            <w:pPr>
              <w:rPr>
                <w:lang w:bidi="es-ES"/>
              </w:rPr>
            </w:pPr>
          </w:p>
          <w:p w:rsidR="006704EF" w:rsidRPr="00762C23" w:rsidRDefault="006704EF" w:rsidP="006704EF">
            <w:r w:rsidRPr="00762C23">
              <w:rPr>
                <w:lang w:bidi="es-ES"/>
              </w:rPr>
              <w:t>.</w:t>
            </w:r>
          </w:p>
          <w:p w:rsidR="006704EF" w:rsidRPr="00762C23" w:rsidRDefault="006704EF" w:rsidP="006704EF"/>
          <w:p w:rsidR="006704EF" w:rsidRPr="00762C23" w:rsidRDefault="006704EF" w:rsidP="006704EF">
            <w:pPr>
              <w:rPr>
                <w:b/>
              </w:rPr>
            </w:pPr>
          </w:p>
          <w:p w:rsidR="006704EF" w:rsidRPr="00762C23" w:rsidRDefault="006704EF" w:rsidP="006704EF">
            <w:pPr>
              <w:pStyle w:val="Fecha"/>
            </w:pPr>
            <w:r w:rsidRPr="00762C23">
              <w:rPr>
                <w:lang w:bidi="es-ES"/>
              </w:rPr>
              <w:t xml:space="preserve"> - </w:t>
            </w:r>
          </w:p>
          <w:sdt>
            <w:sdtPr>
              <w:id w:val="1001553383"/>
              <w:placeholder>
                <w:docPart w:val="890FE476819D49448EAE8C793926AE71"/>
              </w:placeholder>
              <w:temporary/>
              <w:showingPlcHdr/>
              <w15:appearance w15:val="hidden"/>
            </w:sdtPr>
            <w:sdtEndPr/>
            <w:sdtContent>
              <w:p w:rsidR="006704EF" w:rsidRPr="00762C23" w:rsidRDefault="006704EF" w:rsidP="006704EF">
                <w:pPr>
                  <w:pStyle w:val="Ttulo2"/>
                </w:pPr>
                <w:r w:rsidRPr="00762C23">
                  <w:rPr>
                    <w:lang w:bidi="es-ES"/>
                  </w:rPr>
                  <w:t>EXPERIENCIA LABORAL</w:t>
                </w:r>
              </w:p>
            </w:sdtContent>
          </w:sdt>
          <w:p w:rsidR="006704EF" w:rsidRDefault="003268E2" w:rsidP="006704EF">
            <w:pPr>
              <w:rPr>
                <w:b/>
              </w:rPr>
            </w:pPr>
            <w:r>
              <w:rPr>
                <w:b/>
              </w:rPr>
              <w:t>GEOMETRIK  Tool &amp; Die        Maquinista CNC</w:t>
            </w:r>
          </w:p>
          <w:p w:rsidR="003268E2" w:rsidRDefault="003268E2" w:rsidP="006704EF">
            <w:pPr>
              <w:rPr>
                <w:b/>
              </w:rPr>
            </w:pPr>
            <w:r>
              <w:rPr>
                <w:b/>
              </w:rPr>
              <w:t>Junio 2019    -    Actualmente</w:t>
            </w:r>
          </w:p>
          <w:p w:rsidR="003268E2" w:rsidRPr="003268E2" w:rsidRDefault="003268E2" w:rsidP="006704EF">
            <w:r w:rsidRPr="003268E2">
              <w:t xml:space="preserve">Fabricamos moldes de inyección de plástico, mis labores consisten en la fabricación de cavidades e insertos de moldes usando tanta maquinaria convencional (fresadora, rectificadora9 y maquinaria </w:t>
            </w:r>
            <w:proofErr w:type="spellStart"/>
            <w:r w:rsidRPr="003268E2">
              <w:t>cnc</w:t>
            </w:r>
            <w:proofErr w:type="spellEnd"/>
            <w:r w:rsidRPr="003268E2">
              <w:t xml:space="preserve"> (VCM HAAS y Electroerosionadoras)</w:t>
            </w:r>
          </w:p>
          <w:p w:rsidR="003268E2" w:rsidRDefault="003268E2" w:rsidP="006704EF">
            <w:pPr>
              <w:rPr>
                <w:b/>
              </w:rPr>
            </w:pPr>
          </w:p>
          <w:p w:rsidR="003268E2" w:rsidRDefault="003268E2" w:rsidP="006704EF">
            <w:pPr>
              <w:rPr>
                <w:b/>
              </w:rPr>
            </w:pPr>
          </w:p>
          <w:p w:rsidR="006704EF" w:rsidRPr="00762C23" w:rsidRDefault="003268E2" w:rsidP="006704EF">
            <w:pPr>
              <w:rPr>
                <w:bCs/>
              </w:rPr>
            </w:pPr>
            <w:r>
              <w:rPr>
                <w:b/>
              </w:rPr>
              <w:t xml:space="preserve">Maquinados </w:t>
            </w:r>
            <w:proofErr w:type="spellStart"/>
            <w:r>
              <w:rPr>
                <w:b/>
              </w:rPr>
              <w:t>Daina</w:t>
            </w:r>
            <w:proofErr w:type="spellEnd"/>
            <w:r w:rsidRPr="00762C23">
              <w:rPr>
                <w:lang w:bidi="es-ES"/>
              </w:rPr>
              <w:t xml:space="preserve"> Maquinista</w:t>
            </w:r>
          </w:p>
          <w:p w:rsidR="006704EF" w:rsidRPr="00762C23" w:rsidRDefault="006704EF" w:rsidP="006704EF">
            <w:r>
              <w:t>05-febrero-2019</w:t>
            </w:r>
            <w:r>
              <w:rPr>
                <w:lang w:bidi="es-ES"/>
              </w:rPr>
              <w:t xml:space="preserve">        En la </w:t>
            </w:r>
            <w:r w:rsidR="00E427D4">
              <w:rPr>
                <w:lang w:bidi="es-ES"/>
              </w:rPr>
              <w:t>actualidad</w:t>
            </w:r>
          </w:p>
          <w:p w:rsidR="006704EF" w:rsidRPr="00762C23" w:rsidRDefault="006704EF" w:rsidP="006704EF">
            <w:r>
              <w:t>Mi labor consiste en la fabricación de diversas piezas de la industria metalmecánica, ocupando maquinaria como son : fresadora, torno, rectificadora, centro de maquinado haas, y  WEDM(electroerosionadora de corte por alambre)</w:t>
            </w:r>
            <w:r w:rsidRPr="00762C23">
              <w:rPr>
                <w:lang w:bidi="es-ES"/>
              </w:rPr>
              <w:t xml:space="preserve"> </w:t>
            </w:r>
          </w:p>
          <w:p w:rsidR="006704EF" w:rsidRPr="00762C23" w:rsidRDefault="006704EF" w:rsidP="006704EF"/>
          <w:p w:rsidR="006704EF" w:rsidRPr="00762C23" w:rsidRDefault="006704EF" w:rsidP="006704EF">
            <w:pPr>
              <w:rPr>
                <w:bCs/>
              </w:rPr>
            </w:pPr>
            <w:r>
              <w:rPr>
                <w:b/>
              </w:rPr>
              <w:t>Maquinados cnc</w:t>
            </w:r>
            <w:r w:rsidRPr="00762C23">
              <w:rPr>
                <w:lang w:bidi="es-ES"/>
              </w:rPr>
              <w:t xml:space="preserve">  </w:t>
            </w:r>
            <w:r>
              <w:rPr>
                <w:b/>
              </w:rPr>
              <w:t>programador - operador</w:t>
            </w:r>
          </w:p>
          <w:p w:rsidR="006704EF" w:rsidRPr="00762C23" w:rsidRDefault="006704EF" w:rsidP="006704EF">
            <w:r>
              <w:t>Marzo-2015</w:t>
            </w:r>
            <w:r w:rsidRPr="00762C23">
              <w:rPr>
                <w:lang w:bidi="es-ES"/>
              </w:rPr>
              <w:t>-</w:t>
            </w:r>
            <w:r>
              <w:t>Octubre 2018</w:t>
            </w:r>
          </w:p>
          <w:p w:rsidR="006704EF" w:rsidRPr="00762C23" w:rsidRDefault="006704EF" w:rsidP="006704EF">
            <w:r>
              <w:t xml:space="preserve">Taller de maquinado sin razón social, </w:t>
            </w:r>
            <w:r w:rsidR="00E427D4">
              <w:t>realizaba</w:t>
            </w:r>
            <w:r>
              <w:t xml:space="preserve"> yo la tarea de programar</w:t>
            </w:r>
            <w:r w:rsidR="00B811E9">
              <w:t xml:space="preserve"> y maquinar </w:t>
            </w:r>
            <w:r>
              <w:t xml:space="preserve"> diversos dispositivos de chequeo (gages) pasa no pasa, fixtures y prototipos en su mayoría de aluminio.</w:t>
            </w:r>
            <w:r w:rsidRPr="00762C23">
              <w:rPr>
                <w:lang w:bidi="es-ES"/>
              </w:rPr>
              <w:t xml:space="preserve"> </w:t>
            </w:r>
            <w:r w:rsidR="00B811E9">
              <w:rPr>
                <w:lang w:bidi="es-ES"/>
              </w:rPr>
              <w:t xml:space="preserve">Todo esto en </w:t>
            </w:r>
            <w:r w:rsidR="00E427D4">
              <w:rPr>
                <w:lang w:bidi="es-ES"/>
              </w:rPr>
              <w:t>máquinas</w:t>
            </w:r>
            <w:r w:rsidR="00B811E9">
              <w:rPr>
                <w:lang w:bidi="es-ES"/>
              </w:rPr>
              <w:t xml:space="preserve"> HAAS</w:t>
            </w:r>
          </w:p>
          <w:p w:rsidR="006704EF" w:rsidRPr="00762C23" w:rsidRDefault="006704EF" w:rsidP="006704EF"/>
          <w:p w:rsidR="006704EF" w:rsidRPr="003268E2" w:rsidRDefault="006704EF" w:rsidP="006704EF">
            <w:pPr>
              <w:rPr>
                <w:bCs/>
                <w:lang w:val="es-MX"/>
              </w:rPr>
            </w:pPr>
            <w:r w:rsidRPr="003268E2">
              <w:rPr>
                <w:b/>
                <w:lang w:val="es-MX"/>
              </w:rPr>
              <w:t xml:space="preserve">TE </w:t>
            </w:r>
            <w:r w:rsidR="003268E2" w:rsidRPr="003268E2">
              <w:rPr>
                <w:b/>
                <w:lang w:val="es-MX"/>
              </w:rPr>
              <w:t>Connectivity (</w:t>
            </w:r>
            <w:r w:rsidRPr="003268E2">
              <w:rPr>
                <w:b/>
                <w:lang w:val="es-MX"/>
              </w:rPr>
              <w:t xml:space="preserve">Maquilas </w:t>
            </w:r>
            <w:r w:rsidR="003268E2" w:rsidRPr="003268E2">
              <w:rPr>
                <w:b/>
                <w:lang w:val="es-MX"/>
              </w:rPr>
              <w:t xml:space="preserve">Tetakawi)  </w:t>
            </w:r>
            <w:r w:rsidRPr="003268E2">
              <w:rPr>
                <w:b/>
                <w:lang w:val="es-MX"/>
              </w:rPr>
              <w:t xml:space="preserve">              </w:t>
            </w:r>
            <w:r w:rsidRPr="003268E2">
              <w:rPr>
                <w:lang w:val="es-MX" w:bidi="es-ES"/>
              </w:rPr>
              <w:t xml:space="preserve">  </w:t>
            </w:r>
            <w:r w:rsidRPr="003268E2">
              <w:rPr>
                <w:b/>
                <w:lang w:val="es-MX"/>
              </w:rPr>
              <w:t>tool maker</w:t>
            </w:r>
          </w:p>
          <w:p w:rsidR="006704EF" w:rsidRPr="00762C23" w:rsidRDefault="006704EF" w:rsidP="006704EF">
            <w:r>
              <w:t>Marzo 2013</w:t>
            </w:r>
            <w:r>
              <w:rPr>
                <w:lang w:bidi="es-ES"/>
              </w:rPr>
              <w:t xml:space="preserve">    </w:t>
            </w:r>
            <w:r w:rsidR="003268E2">
              <w:t>noviembre</w:t>
            </w:r>
            <w:r>
              <w:t xml:space="preserve"> 2014</w:t>
            </w:r>
          </w:p>
          <w:p w:rsidR="006704EF" w:rsidRPr="00762C23" w:rsidRDefault="00E427D4" w:rsidP="006704EF">
            <w:r>
              <w:t>Fabricación</w:t>
            </w:r>
            <w:r w:rsidR="006704EF">
              <w:t xml:space="preserve"> y reparación de insertos y matrices , empleando maquinaria cnc (erosionadora de penetración y de corte por hilo )</w:t>
            </w:r>
            <w:r w:rsidR="006704EF" w:rsidRPr="00762C23">
              <w:rPr>
                <w:lang w:bidi="es-ES"/>
              </w:rPr>
              <w:t xml:space="preserve"> </w:t>
            </w:r>
          </w:p>
          <w:p w:rsidR="006704EF" w:rsidRDefault="006704EF" w:rsidP="006704EF"/>
          <w:p w:rsidR="006704EF" w:rsidRPr="00422970" w:rsidRDefault="006704EF" w:rsidP="006704EF">
            <w:pPr>
              <w:rPr>
                <w:b/>
              </w:rPr>
            </w:pPr>
            <w:r w:rsidRPr="00422970">
              <w:rPr>
                <w:b/>
              </w:rPr>
              <w:t>International Automotive Components (IAC)  Técnico en Mantenimiento de Moldes</w:t>
            </w:r>
          </w:p>
          <w:p w:rsidR="006704EF" w:rsidRDefault="006704EF" w:rsidP="006704EF">
            <w:r>
              <w:t>[Julio 2012    Febrero 2013</w:t>
            </w:r>
          </w:p>
          <w:p w:rsidR="006704EF" w:rsidRDefault="006704EF" w:rsidP="006704EF">
            <w:r>
              <w:t>Mantenimiento preventivo y correctivo a equipo de moldeo</w:t>
            </w:r>
          </w:p>
          <w:p w:rsidR="006704EF" w:rsidRDefault="006704EF" w:rsidP="006704EF">
            <w:r>
              <w:t xml:space="preserve">     Cambios de configuración y modificaciones de moldes</w:t>
            </w:r>
          </w:p>
          <w:p w:rsidR="006704EF" w:rsidRDefault="006704EF" w:rsidP="006704EF">
            <w:r>
              <w:t xml:space="preserve">     Fabricación de electrodos para maquinar modificaciones en moldes</w:t>
            </w:r>
          </w:p>
          <w:p w:rsidR="006704EF" w:rsidRDefault="006704EF" w:rsidP="006704EF">
            <w:r>
              <w:lastRenderedPageBreak/>
              <w:t xml:space="preserve">     Operación de máquinas CNC   (Centro de maquinado Vertical y Electroerosionadoras)</w:t>
            </w:r>
          </w:p>
          <w:p w:rsidR="00B811E9" w:rsidRDefault="00B811E9" w:rsidP="006704EF"/>
          <w:p w:rsidR="00B811E9" w:rsidRDefault="00B811E9" w:rsidP="006704EF"/>
          <w:p w:rsidR="00B811E9" w:rsidRDefault="00B811E9" w:rsidP="006704EF"/>
          <w:p w:rsidR="00B811E9" w:rsidRDefault="00B811E9" w:rsidP="006704EF"/>
          <w:p w:rsidR="00B811E9" w:rsidRDefault="00B811E9" w:rsidP="006704EF"/>
          <w:p w:rsidR="00B811E9" w:rsidRDefault="00B811E9" w:rsidP="006704EF"/>
          <w:p w:rsidR="00B811E9" w:rsidRDefault="00B811E9" w:rsidP="006704EF"/>
          <w:p w:rsidR="00B811E9" w:rsidRDefault="00B811E9" w:rsidP="006704EF">
            <w:pPr>
              <w:rPr>
                <w:b/>
              </w:rPr>
            </w:pPr>
          </w:p>
          <w:p w:rsidR="006704EF" w:rsidRDefault="006704EF" w:rsidP="006704EF">
            <w:pPr>
              <w:rPr>
                <w:b/>
              </w:rPr>
            </w:pPr>
          </w:p>
          <w:p w:rsidR="006704EF" w:rsidRPr="00762C23" w:rsidRDefault="00B811E9" w:rsidP="006704EF">
            <w:pPr>
              <w:rPr>
                <w:bCs/>
              </w:rPr>
            </w:pPr>
            <w:r>
              <w:rPr>
                <w:b/>
              </w:rPr>
              <w:t xml:space="preserve">Alubin de </w:t>
            </w:r>
            <w:r w:rsidR="00E427D4">
              <w:rPr>
                <w:b/>
              </w:rPr>
              <w:t>México</w:t>
            </w:r>
            <w:r w:rsidR="006704EF" w:rsidRPr="00762C23">
              <w:rPr>
                <w:lang w:bidi="es-ES"/>
              </w:rPr>
              <w:t xml:space="preserve">  </w:t>
            </w:r>
            <w:r w:rsidR="00E427D4">
              <w:rPr>
                <w:b/>
              </w:rPr>
              <w:t>Mecánico</w:t>
            </w:r>
            <w:r>
              <w:rPr>
                <w:b/>
              </w:rPr>
              <w:t xml:space="preserve"> aparatista cnc</w:t>
            </w:r>
          </w:p>
          <w:p w:rsidR="006704EF" w:rsidRPr="00762C23" w:rsidRDefault="00B811E9" w:rsidP="006704EF">
            <w:r>
              <w:t>Febrero 2009</w:t>
            </w:r>
            <w:r w:rsidR="006704EF" w:rsidRPr="00762C23">
              <w:rPr>
                <w:lang w:bidi="es-ES"/>
              </w:rPr>
              <w:t>-</w:t>
            </w:r>
            <w:r>
              <w:t>Julio 2010</w:t>
            </w:r>
          </w:p>
          <w:p w:rsidR="006704EF" w:rsidRPr="00762C23" w:rsidRDefault="00B811E9" w:rsidP="006704EF">
            <w:r w:rsidRPr="00B811E9">
              <w:rPr>
                <w:rFonts w:ascii="Calibri Light" w:eastAsia="Calibri" w:hAnsi="Calibri Light" w:cs="Times New Roman"/>
                <w:color w:val="515151"/>
                <w:sz w:val="24"/>
                <w:szCs w:val="24"/>
                <w:lang w:val="es-MX" w:eastAsia="en-US"/>
              </w:rPr>
              <w:t xml:space="preserve"> Fabricación de dados para la extrusión de perfiles de aluminio</w:t>
            </w:r>
            <w:r w:rsidR="006704EF" w:rsidRPr="00762C23">
              <w:rPr>
                <w:lang w:bidi="es-ES"/>
              </w:rPr>
              <w:t xml:space="preserve"> </w:t>
            </w:r>
          </w:p>
          <w:p w:rsidR="006704EF" w:rsidRPr="00762C23" w:rsidRDefault="006704EF" w:rsidP="006704EF"/>
          <w:p w:rsidR="006704EF" w:rsidRPr="003268E2" w:rsidRDefault="00B811E9" w:rsidP="006704EF">
            <w:pPr>
              <w:rPr>
                <w:bCs/>
                <w:lang w:val="en-US"/>
              </w:rPr>
            </w:pPr>
            <w:r w:rsidRPr="00B811E9">
              <w:rPr>
                <w:rFonts w:asciiTheme="majorHAnsi" w:eastAsiaTheme="minorHAnsi" w:hAnsiTheme="majorHAnsi"/>
                <w:b/>
                <w:color w:val="FFFFFF" w:themeColor="background1"/>
                <w:sz w:val="24"/>
                <w:szCs w:val="24"/>
                <w:lang w:val="es-MX" w:eastAsia="en-US"/>
              </w:rPr>
              <w:t xml:space="preserve"> </w:t>
            </w:r>
            <w:r w:rsidRPr="003268E2">
              <w:rPr>
                <w:b/>
                <w:lang w:val="en-US"/>
              </w:rPr>
              <w:t xml:space="preserve">Collins &amp; Aikman                                                          </w:t>
            </w:r>
            <w:r w:rsidR="006704EF" w:rsidRPr="003268E2">
              <w:rPr>
                <w:lang w:val="en-US" w:bidi="es-ES"/>
              </w:rPr>
              <w:t xml:space="preserve">  </w:t>
            </w:r>
            <w:r w:rsidRPr="003268E2">
              <w:rPr>
                <w:b/>
                <w:lang w:val="en-US"/>
              </w:rPr>
              <w:t>Tool Maker</w:t>
            </w:r>
          </w:p>
          <w:p w:rsidR="006704EF" w:rsidRPr="003268E2" w:rsidRDefault="003268E2" w:rsidP="006704EF">
            <w:pPr>
              <w:rPr>
                <w:lang w:val="en-US"/>
              </w:rPr>
            </w:pPr>
            <w:r w:rsidRPr="003268E2">
              <w:rPr>
                <w:lang w:val="en-US"/>
              </w:rPr>
              <w:t>October</w:t>
            </w:r>
            <w:r w:rsidR="00B811E9" w:rsidRPr="003268E2">
              <w:rPr>
                <w:lang w:val="en-US"/>
              </w:rPr>
              <w:t xml:space="preserve"> 2005</w:t>
            </w:r>
            <w:r w:rsidR="006704EF" w:rsidRPr="003268E2">
              <w:rPr>
                <w:lang w:val="en-US" w:bidi="es-ES"/>
              </w:rPr>
              <w:t>-</w:t>
            </w:r>
            <w:r w:rsidR="00B811E9" w:rsidRPr="003268E2">
              <w:rPr>
                <w:lang w:val="en-US"/>
              </w:rPr>
              <w:t>Marzo 2007</w:t>
            </w:r>
          </w:p>
          <w:p w:rsidR="00B811E9" w:rsidRPr="00B811E9" w:rsidRDefault="00B811E9" w:rsidP="00B811E9">
            <w:pPr>
              <w:rPr>
                <w:lang w:val="es-MX"/>
              </w:rPr>
            </w:pPr>
            <w:r w:rsidRPr="003268E2">
              <w:rPr>
                <w:rFonts w:asciiTheme="majorHAnsi" w:eastAsiaTheme="minorHAnsi" w:hAnsiTheme="majorHAnsi"/>
                <w:color w:val="515151"/>
                <w:sz w:val="24"/>
                <w:szCs w:val="24"/>
                <w:lang w:val="en-US" w:eastAsia="en-US"/>
              </w:rPr>
              <w:t xml:space="preserve">  </w:t>
            </w:r>
            <w:r w:rsidRPr="00B811E9">
              <w:rPr>
                <w:lang w:val="es-MX"/>
              </w:rPr>
              <w:t>Reparación y mantenimiento de moldes</w:t>
            </w:r>
          </w:p>
          <w:p w:rsidR="00B811E9" w:rsidRPr="00B811E9" w:rsidRDefault="00B811E9" w:rsidP="00B811E9">
            <w:pPr>
              <w:rPr>
                <w:lang w:val="es-MX"/>
              </w:rPr>
            </w:pPr>
            <w:r w:rsidRPr="00B811E9">
              <w:rPr>
                <w:lang w:val="es-MX"/>
              </w:rPr>
              <w:t xml:space="preserve">     Cambios de configuración y de ingeniería a moldes</w:t>
            </w:r>
          </w:p>
          <w:p w:rsidR="00B811E9" w:rsidRPr="00B811E9" w:rsidRDefault="00B811E9" w:rsidP="00B811E9">
            <w:pPr>
              <w:rPr>
                <w:lang w:val="es-MX"/>
              </w:rPr>
            </w:pPr>
            <w:r w:rsidRPr="00B811E9">
              <w:rPr>
                <w:lang w:val="es-MX"/>
              </w:rPr>
              <w:t xml:space="preserve">     Uso y programación de máquinas CNC </w:t>
            </w:r>
          </w:p>
          <w:p w:rsidR="00B811E9" w:rsidRDefault="00B811E9" w:rsidP="006704EF">
            <w:pPr>
              <w:rPr>
                <w:lang w:val="es-MX"/>
              </w:rPr>
            </w:pPr>
          </w:p>
          <w:p w:rsidR="006704EF" w:rsidRPr="00762C23" w:rsidRDefault="006704EF" w:rsidP="006704EF">
            <w:r w:rsidRPr="00762C23">
              <w:rPr>
                <w:lang w:bidi="es-ES"/>
              </w:rPr>
              <w:t xml:space="preserve"> </w:t>
            </w:r>
          </w:p>
          <w:p w:rsidR="006704EF" w:rsidRPr="00762C23" w:rsidRDefault="006704EF" w:rsidP="006704EF"/>
          <w:p w:rsidR="006704EF" w:rsidRPr="00B811E9" w:rsidRDefault="00B811E9" w:rsidP="006704EF">
            <w:pPr>
              <w:rPr>
                <w:bCs/>
                <w:lang w:val="en-US"/>
              </w:rPr>
            </w:pPr>
            <w:r w:rsidRPr="003268E2">
              <w:rPr>
                <w:rFonts w:asciiTheme="majorHAnsi" w:eastAsiaTheme="minorHAnsi" w:hAnsiTheme="majorHAnsi"/>
                <w:b/>
                <w:color w:val="FFFFFF" w:themeColor="background1"/>
                <w:sz w:val="24"/>
                <w:szCs w:val="24"/>
                <w:lang w:val="es-MX" w:eastAsia="en-US"/>
              </w:rPr>
              <w:t xml:space="preserve"> </w:t>
            </w:r>
            <w:r w:rsidRPr="00B811E9">
              <w:rPr>
                <w:b/>
                <w:lang w:val="en-US"/>
              </w:rPr>
              <w:t xml:space="preserve">Tyco </w:t>
            </w:r>
            <w:r w:rsidR="003268E2" w:rsidRPr="00B811E9">
              <w:rPr>
                <w:b/>
                <w:lang w:val="en-US"/>
              </w:rPr>
              <w:t>Electronics (</w:t>
            </w:r>
            <w:proofErr w:type="spellStart"/>
            <w:r w:rsidRPr="00B811E9">
              <w:rPr>
                <w:b/>
                <w:lang w:val="en-US"/>
              </w:rPr>
              <w:t>Maquilas</w:t>
            </w:r>
            <w:proofErr w:type="spellEnd"/>
            <w:r w:rsidRPr="00B811E9">
              <w:rPr>
                <w:b/>
                <w:lang w:val="en-US"/>
              </w:rPr>
              <w:t xml:space="preserve"> </w:t>
            </w:r>
            <w:proofErr w:type="spellStart"/>
            <w:r w:rsidR="003268E2" w:rsidRPr="00B811E9">
              <w:rPr>
                <w:b/>
                <w:lang w:val="en-US"/>
              </w:rPr>
              <w:t>Tetakawi</w:t>
            </w:r>
            <w:proofErr w:type="spellEnd"/>
            <w:r w:rsidR="003268E2" w:rsidRPr="00B811E9">
              <w:rPr>
                <w:b/>
                <w:lang w:val="en-US"/>
              </w:rPr>
              <w:t xml:space="preserve">)  </w:t>
            </w:r>
            <w:r w:rsidRPr="00B811E9">
              <w:rPr>
                <w:b/>
                <w:lang w:val="en-US"/>
              </w:rPr>
              <w:t xml:space="preserve">                   </w:t>
            </w:r>
            <w:r w:rsidR="006704EF" w:rsidRPr="00B811E9">
              <w:rPr>
                <w:lang w:val="en-US" w:bidi="es-ES"/>
              </w:rPr>
              <w:t xml:space="preserve">  </w:t>
            </w:r>
            <w:r w:rsidRPr="00B811E9">
              <w:rPr>
                <w:b/>
                <w:lang w:val="en-US"/>
              </w:rPr>
              <w:t>Tool Maker</w:t>
            </w:r>
          </w:p>
          <w:p w:rsidR="006704EF" w:rsidRPr="00762C23" w:rsidRDefault="00E427D4" w:rsidP="006704EF">
            <w:r>
              <w:t>Febrero 2003</w:t>
            </w:r>
            <w:r w:rsidR="006704EF" w:rsidRPr="00762C23">
              <w:rPr>
                <w:lang w:bidi="es-ES"/>
              </w:rPr>
              <w:t>-</w:t>
            </w:r>
            <w:r>
              <w:t>Agosto 2005</w:t>
            </w:r>
          </w:p>
          <w:p w:rsidR="00E427D4" w:rsidRPr="00E427D4" w:rsidRDefault="00E427D4" w:rsidP="00E427D4">
            <w:pPr>
              <w:rPr>
                <w:lang w:val="es-MX"/>
              </w:rPr>
            </w:pPr>
            <w:r w:rsidRPr="00E427D4">
              <w:rPr>
                <w:rFonts w:asciiTheme="majorHAnsi" w:eastAsiaTheme="minorHAnsi" w:hAnsiTheme="majorHAnsi"/>
                <w:color w:val="515151"/>
                <w:sz w:val="24"/>
                <w:szCs w:val="24"/>
                <w:lang w:val="es-MX" w:eastAsia="en-US"/>
              </w:rPr>
              <w:t xml:space="preserve">  </w:t>
            </w:r>
            <w:r w:rsidRPr="00E427D4">
              <w:rPr>
                <w:lang w:val="es-MX"/>
              </w:rPr>
              <w:t xml:space="preserve">Programación y operación de máquinas de electroerosión </w:t>
            </w:r>
          </w:p>
          <w:p w:rsidR="00E427D4" w:rsidRPr="00E427D4" w:rsidRDefault="00E427D4" w:rsidP="00E427D4">
            <w:pPr>
              <w:rPr>
                <w:lang w:val="es-MX"/>
              </w:rPr>
            </w:pPr>
            <w:r w:rsidRPr="00E427D4">
              <w:rPr>
                <w:lang w:val="es-MX"/>
              </w:rPr>
              <w:t xml:space="preserve">     Fabricación de herramentales de moldes y troqueles (punzones, matrices, corazones, etc.)</w:t>
            </w:r>
          </w:p>
          <w:p w:rsidR="006704EF" w:rsidRPr="00E427D4" w:rsidRDefault="006704EF" w:rsidP="006704EF">
            <w:pPr>
              <w:rPr>
                <w:lang w:val="es-MX"/>
              </w:rPr>
            </w:pPr>
          </w:p>
          <w:p w:rsidR="00B811E9" w:rsidRPr="00762C23" w:rsidRDefault="00E427D4" w:rsidP="00B811E9">
            <w:pPr>
              <w:rPr>
                <w:bCs/>
              </w:rPr>
            </w:pPr>
            <w:r w:rsidRPr="00E427D4">
              <w:rPr>
                <w:b/>
                <w:lang w:val="es-MX"/>
              </w:rPr>
              <w:t xml:space="preserve">Tyco Electronics   (AMP de México)                     </w:t>
            </w:r>
            <w:r w:rsidR="00B811E9" w:rsidRPr="00762C23">
              <w:rPr>
                <w:lang w:bidi="es-ES"/>
              </w:rPr>
              <w:t xml:space="preserve">  </w:t>
            </w:r>
            <w:r>
              <w:rPr>
                <w:b/>
              </w:rPr>
              <w:t>Hiloerosionador</w:t>
            </w:r>
          </w:p>
          <w:p w:rsidR="00B811E9" w:rsidRPr="00762C23" w:rsidRDefault="00E427D4" w:rsidP="00B811E9">
            <w:r>
              <w:t>Abril 1995</w:t>
            </w:r>
            <w:r w:rsidR="00B811E9" w:rsidRPr="00762C23">
              <w:rPr>
                <w:lang w:bidi="es-ES"/>
              </w:rPr>
              <w:t>-</w:t>
            </w:r>
            <w:r>
              <w:t>Noviembre 2002</w:t>
            </w:r>
          </w:p>
          <w:p w:rsidR="00E427D4" w:rsidRPr="00E427D4" w:rsidRDefault="00E427D4" w:rsidP="00E427D4">
            <w:pPr>
              <w:rPr>
                <w:lang w:val="es-MX"/>
              </w:rPr>
            </w:pPr>
            <w:r w:rsidRPr="00E427D4">
              <w:rPr>
                <w:lang w:val="es-MX"/>
              </w:rPr>
              <w:t>Operación y programación de máquina de electroerosión Mitsubishi SX10</w:t>
            </w:r>
          </w:p>
          <w:p w:rsidR="00E427D4" w:rsidRPr="00E427D4" w:rsidRDefault="00E427D4" w:rsidP="00E427D4">
            <w:pPr>
              <w:rPr>
                <w:lang w:val="es-MX"/>
              </w:rPr>
            </w:pPr>
            <w:r w:rsidRPr="00E427D4">
              <w:rPr>
                <w:lang w:val="es-MX"/>
              </w:rPr>
              <w:t xml:space="preserve">     Fabricación de cavidades y corazones (insertos) para moldes </w:t>
            </w:r>
          </w:p>
          <w:p w:rsidR="00E427D4" w:rsidRPr="00E427D4" w:rsidRDefault="00E427D4" w:rsidP="00E427D4">
            <w:pPr>
              <w:rPr>
                <w:lang w:val="es-MX"/>
              </w:rPr>
            </w:pPr>
            <w:r w:rsidRPr="00E427D4">
              <w:rPr>
                <w:lang w:val="es-MX"/>
              </w:rPr>
              <w:t xml:space="preserve">     Fabricación de matrices y punzones para troqueles</w:t>
            </w:r>
          </w:p>
          <w:p w:rsidR="00E427D4" w:rsidRPr="00E427D4" w:rsidRDefault="00E427D4" w:rsidP="00E427D4">
            <w:pPr>
              <w:rPr>
                <w:lang w:val="es-MX"/>
              </w:rPr>
            </w:pPr>
            <w:r w:rsidRPr="00E427D4">
              <w:rPr>
                <w:lang w:val="es-MX"/>
              </w:rPr>
              <w:t xml:space="preserve">     </w:t>
            </w:r>
          </w:p>
          <w:p w:rsidR="00E427D4" w:rsidRDefault="00E427D4" w:rsidP="00B811E9">
            <w:pPr>
              <w:rPr>
                <w:lang w:val="es-MX"/>
              </w:rPr>
            </w:pPr>
          </w:p>
          <w:p w:rsidR="00B811E9" w:rsidRPr="00762C23" w:rsidRDefault="00B811E9" w:rsidP="00B811E9">
            <w:r w:rsidRPr="00762C23">
              <w:rPr>
                <w:lang w:bidi="es-ES"/>
              </w:rPr>
              <w:t xml:space="preserve"> </w:t>
            </w:r>
          </w:p>
          <w:p w:rsidR="006704EF" w:rsidRPr="00762C23" w:rsidRDefault="006704EF" w:rsidP="006704EF">
            <w:pPr>
              <w:pStyle w:val="Ttulo2"/>
            </w:pPr>
          </w:p>
          <w:p w:rsidR="006704EF" w:rsidRPr="00762C23" w:rsidRDefault="006704EF" w:rsidP="006704EF">
            <w:pPr>
              <w:rPr>
                <w:color w:val="FFFFFF" w:themeColor="background1"/>
              </w:rPr>
            </w:pPr>
          </w:p>
        </w:tc>
      </w:tr>
    </w:tbl>
    <w:p w:rsidR="006704EF" w:rsidRPr="003268E2" w:rsidRDefault="006704EF">
      <w:pPr>
        <w:rPr>
          <w:lang w:val="es-MX"/>
        </w:rPr>
      </w:pPr>
    </w:p>
    <w:p w:rsidR="006704EF" w:rsidRPr="003268E2" w:rsidRDefault="006704EF">
      <w:pPr>
        <w:rPr>
          <w:lang w:val="es-MX"/>
        </w:rPr>
      </w:pPr>
    </w:p>
    <w:p w:rsidR="006704EF" w:rsidRPr="003268E2" w:rsidRDefault="006704EF">
      <w:pPr>
        <w:rPr>
          <w:lang w:val="es-MX"/>
        </w:rPr>
      </w:pPr>
    </w:p>
    <w:p w:rsidR="006704EF" w:rsidRPr="003268E2" w:rsidRDefault="006704EF">
      <w:pPr>
        <w:rPr>
          <w:lang w:val="es-MX"/>
        </w:rPr>
      </w:pPr>
    </w:p>
    <w:p w:rsidR="006704EF" w:rsidRPr="003268E2" w:rsidRDefault="006704EF">
      <w:pPr>
        <w:rPr>
          <w:lang w:val="es-MX"/>
        </w:rPr>
      </w:pPr>
    </w:p>
    <w:p w:rsidR="006704EF" w:rsidRPr="003268E2" w:rsidRDefault="006704EF">
      <w:pPr>
        <w:rPr>
          <w:lang w:val="es-MX"/>
        </w:rPr>
      </w:pPr>
    </w:p>
    <w:p w:rsidR="006704EF" w:rsidRPr="003268E2" w:rsidRDefault="006704EF">
      <w:pPr>
        <w:rPr>
          <w:lang w:val="es-MX"/>
        </w:rPr>
      </w:pPr>
    </w:p>
    <w:p w:rsidR="006704EF" w:rsidRPr="003268E2" w:rsidRDefault="006704EF">
      <w:pPr>
        <w:rPr>
          <w:lang w:val="es-MX"/>
        </w:rPr>
      </w:pPr>
    </w:p>
    <w:p w:rsidR="006704EF" w:rsidRPr="003268E2" w:rsidRDefault="006704EF">
      <w:pPr>
        <w:rPr>
          <w:lang w:val="es-MX"/>
        </w:rPr>
      </w:pPr>
    </w:p>
    <w:p w:rsidR="006704EF" w:rsidRPr="003268E2" w:rsidRDefault="006704EF">
      <w:pPr>
        <w:rPr>
          <w:lang w:val="es-MX"/>
        </w:rPr>
      </w:pPr>
    </w:p>
    <w:p w:rsidR="006704EF" w:rsidRPr="003268E2" w:rsidRDefault="006704EF">
      <w:pPr>
        <w:rPr>
          <w:lang w:val="es-MX"/>
        </w:rPr>
      </w:pPr>
    </w:p>
    <w:p w:rsidR="006704EF" w:rsidRPr="003268E2" w:rsidRDefault="006704EF">
      <w:pPr>
        <w:rPr>
          <w:lang w:val="es-MX"/>
        </w:rPr>
      </w:pPr>
    </w:p>
    <w:p w:rsidR="006704EF" w:rsidRPr="003268E2" w:rsidRDefault="006704EF">
      <w:pPr>
        <w:rPr>
          <w:lang w:val="es-MX"/>
        </w:rPr>
      </w:pPr>
    </w:p>
    <w:p w:rsidR="006704EF" w:rsidRPr="003268E2" w:rsidRDefault="006704EF">
      <w:pPr>
        <w:rPr>
          <w:lang w:val="es-MX"/>
        </w:rPr>
      </w:pPr>
    </w:p>
    <w:p w:rsidR="006704EF" w:rsidRPr="003268E2" w:rsidRDefault="006704EF">
      <w:pPr>
        <w:rPr>
          <w:lang w:val="es-MX"/>
        </w:rPr>
      </w:pPr>
    </w:p>
    <w:p w:rsidR="006704EF" w:rsidRPr="003268E2" w:rsidRDefault="006704EF">
      <w:pPr>
        <w:rPr>
          <w:lang w:val="es-MX"/>
        </w:rPr>
      </w:pPr>
    </w:p>
    <w:p w:rsidR="006704EF" w:rsidRDefault="00B811E9">
      <w:r w:rsidRPr="00762C23">
        <w:rPr>
          <w:noProof/>
          <w:color w:val="000000" w:themeColor="text1"/>
          <w:lang w:val="es-MX" w:eastAsia="es-MX"/>
        </w:rPr>
        <w:lastRenderedPageBreak/>
        <w:drawing>
          <wp:inline distT="0" distB="0" distL="0" distR="0" wp14:anchorId="19509366" wp14:editId="43337DE8">
            <wp:extent cx="3756660" cy="1647825"/>
            <wp:effectExtent l="0" t="0" r="0" b="0"/>
            <wp:docPr id="12" name="Gráfico 12" descr="gráfico de aptitude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704EF" w:rsidRDefault="006704EF"/>
    <w:p w:rsidR="006704EF" w:rsidRDefault="006704EF"/>
    <w:p w:rsidR="0043117B" w:rsidRPr="00762C23" w:rsidRDefault="00003BEB" w:rsidP="000C45FF">
      <w:pPr>
        <w:tabs>
          <w:tab w:val="left" w:pos="990"/>
        </w:tabs>
      </w:pPr>
    </w:p>
    <w:sectPr w:rsidR="0043117B" w:rsidRPr="00762C23" w:rsidSect="00762C23">
      <w:headerReference w:type="default" r:id="rId12"/>
      <w:pgSz w:w="11906" w:h="16838" w:code="9"/>
      <w:pgMar w:top="1276" w:right="720" w:bottom="993" w:left="720" w:header="113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BEB" w:rsidRDefault="00003BEB" w:rsidP="000C45FF">
      <w:r>
        <w:separator/>
      </w:r>
    </w:p>
  </w:endnote>
  <w:endnote w:type="continuationSeparator" w:id="0">
    <w:p w:rsidR="00003BEB" w:rsidRDefault="00003BE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BEB" w:rsidRDefault="00003BEB" w:rsidP="000C45FF">
      <w:r>
        <w:separator/>
      </w:r>
    </w:p>
  </w:footnote>
  <w:footnote w:type="continuationSeparator" w:id="0">
    <w:p w:rsidR="00003BEB" w:rsidRDefault="00003BE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565B7B6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28" name="Gráfico 28" descr="elemento decorati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cx1="http://schemas.microsoft.com/office/drawing/2015/9/8/chartex"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s-ES" w:vendorID="64" w:dllVersion="131078" w:nlCheck="1" w:checkStyle="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4EF"/>
    <w:rsid w:val="00003BEB"/>
    <w:rsid w:val="00036450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9255F"/>
    <w:rsid w:val="0030481B"/>
    <w:rsid w:val="003268E2"/>
    <w:rsid w:val="0037121F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04EF"/>
    <w:rsid w:val="006771D0"/>
    <w:rsid w:val="00715FCB"/>
    <w:rsid w:val="00743101"/>
    <w:rsid w:val="00762C23"/>
    <w:rsid w:val="0078540A"/>
    <w:rsid w:val="007867A0"/>
    <w:rsid w:val="007927F5"/>
    <w:rsid w:val="00802CA0"/>
    <w:rsid w:val="009272AA"/>
    <w:rsid w:val="00A2118D"/>
    <w:rsid w:val="00AD76E2"/>
    <w:rsid w:val="00B20152"/>
    <w:rsid w:val="00B70850"/>
    <w:rsid w:val="00B811E9"/>
    <w:rsid w:val="00C066B6"/>
    <w:rsid w:val="00C37BA1"/>
    <w:rsid w:val="00C4674C"/>
    <w:rsid w:val="00C506CF"/>
    <w:rsid w:val="00C72BED"/>
    <w:rsid w:val="00C9578B"/>
    <w:rsid w:val="00CB2BFC"/>
    <w:rsid w:val="00D2522B"/>
    <w:rsid w:val="00D5459D"/>
    <w:rsid w:val="00DD172A"/>
    <w:rsid w:val="00E25A26"/>
    <w:rsid w:val="00E427D4"/>
    <w:rsid w:val="00E4381A"/>
    <w:rsid w:val="00E55D74"/>
    <w:rsid w:val="00EA378C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CED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1E9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C37BA1"/>
    <w:rPr>
      <w:color w:val="DD8047" w:themeColor="accent2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37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37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baldo70@live.com.mx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chon\AppData\Roaming\Microsoft\Plantillas\Curr&#237;culum%20v&#237;tae%20azul%20y%20gri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360311400"/>
        <c:axId val="360311792"/>
      </c:barChart>
      <c:catAx>
        <c:axId val="36031140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360311792"/>
        <c:crosses val="autoZero"/>
        <c:auto val="1"/>
        <c:lblAlgn val="ctr"/>
        <c:lblOffset val="100"/>
        <c:noMultiLvlLbl val="0"/>
      </c:catAx>
      <c:valAx>
        <c:axId val="360311792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360311400"/>
        <c:crosses val="autoZero"/>
        <c:crossBetween val="between"/>
        <c:majorUnit val="0.25"/>
      </c:valAx>
      <c:spPr>
        <a:noFill/>
        <a:ln w="25400"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8C545FF25144DA1A46C7F3C11004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149C1-2709-4ED8-9EBA-01831AC0FF77}"/>
      </w:docPartPr>
      <w:docPartBody>
        <w:p w:rsidR="003401CA" w:rsidRDefault="004A73ED" w:rsidP="004A73ED">
          <w:pPr>
            <w:pStyle w:val="E8C545FF25144DA1A46C7F3C110042E1"/>
          </w:pPr>
          <w:r w:rsidRPr="00036450">
            <w:rPr>
              <w:lang w:bidi="es-ES"/>
            </w:rPr>
            <w:t>Educación</w:t>
          </w:r>
        </w:p>
      </w:docPartBody>
    </w:docPart>
    <w:docPart>
      <w:docPartPr>
        <w:name w:val="890FE476819D49448EAE8C793926A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A6F78-E547-41E8-B6D4-4E4F1562CA2B}"/>
      </w:docPartPr>
      <w:docPartBody>
        <w:p w:rsidR="003401CA" w:rsidRDefault="004A73ED" w:rsidP="004A73ED">
          <w:pPr>
            <w:pStyle w:val="890FE476819D49448EAE8C793926AE71"/>
          </w:pPr>
          <w:r w:rsidRPr="00036450">
            <w:rPr>
              <w:lang w:bidi="es-ES"/>
            </w:rPr>
            <w:t>EXPERIENCIA LABORAL</w:t>
          </w:r>
        </w:p>
      </w:docPartBody>
    </w:docPart>
    <w:docPart>
      <w:docPartPr>
        <w:name w:val="259E4FD5F3E54F0489E8CDBE0C654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EDD5A-D633-4F4D-AE1C-967EB4A516EE}"/>
      </w:docPartPr>
      <w:docPartBody>
        <w:p w:rsidR="003401CA" w:rsidRDefault="004A73ED" w:rsidP="004A73ED">
          <w:pPr>
            <w:pStyle w:val="259E4FD5F3E54F0489E8CDBE0C654EC4"/>
          </w:pPr>
          <w:r w:rsidRPr="00036450">
            <w:rPr>
              <w:lang w:bidi="es-ES"/>
            </w:rPr>
            <w:t>CONTACTO</w:t>
          </w:r>
        </w:p>
      </w:docPartBody>
    </w:docPart>
    <w:docPart>
      <w:docPartPr>
        <w:name w:val="5CC406B0B7454800B56EE2567FEC5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FCCE0-F11C-4FEF-80E9-0376FB0B3AE0}"/>
      </w:docPartPr>
      <w:docPartBody>
        <w:p w:rsidR="003401CA" w:rsidRDefault="004A73ED" w:rsidP="004A73ED">
          <w:pPr>
            <w:pStyle w:val="5CC406B0B7454800B56EE2567FEC5407"/>
          </w:pPr>
          <w:r w:rsidRPr="004D3011">
            <w:rPr>
              <w:lang w:bidi="es-ES"/>
            </w:rPr>
            <w:t>TELÉFONO:</w:t>
          </w:r>
        </w:p>
      </w:docPartBody>
    </w:docPart>
    <w:docPart>
      <w:docPartPr>
        <w:name w:val="3A9045D49D034FD2B0EB9FD8A5DD3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9AF95-6B81-4039-AF41-49E5F4314266}"/>
      </w:docPartPr>
      <w:docPartBody>
        <w:p w:rsidR="003401CA" w:rsidRDefault="004A73ED" w:rsidP="004A73ED">
          <w:pPr>
            <w:pStyle w:val="3A9045D49D034FD2B0EB9FD8A5DD317E"/>
          </w:pPr>
          <w:r w:rsidRPr="004D3011">
            <w:rPr>
              <w:lang w:bidi="es-ES"/>
            </w:rPr>
            <w:t>CORREO ELECTRÓNICO: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3ED"/>
    <w:rsid w:val="002A639B"/>
    <w:rsid w:val="003401CA"/>
    <w:rsid w:val="004A73ED"/>
    <w:rsid w:val="00DF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4A73ED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24B829D20604AC3982C5649E92FC4B3">
    <w:name w:val="A24B829D20604AC3982C5649E92FC4B3"/>
  </w:style>
  <w:style w:type="paragraph" w:customStyle="1" w:styleId="AFD9AFDC0A824197865DFAC50623F2B4">
    <w:name w:val="AFD9AFDC0A824197865DFAC50623F2B4"/>
  </w:style>
  <w:style w:type="paragraph" w:customStyle="1" w:styleId="BCCF5D00E62F41018325C30907E32418">
    <w:name w:val="BCCF5D00E62F41018325C30907E32418"/>
  </w:style>
  <w:style w:type="paragraph" w:customStyle="1" w:styleId="1590CDF49AE442A08B2A9B6BA8B39557">
    <w:name w:val="1590CDF49AE442A08B2A9B6BA8B39557"/>
  </w:style>
  <w:style w:type="paragraph" w:customStyle="1" w:styleId="9624D4A11C9F4DD082D5887CB9F7EEFA">
    <w:name w:val="9624D4A11C9F4DD082D5887CB9F7EEFA"/>
  </w:style>
  <w:style w:type="paragraph" w:customStyle="1" w:styleId="20762824BE01453F92B102835F2A329B">
    <w:name w:val="20762824BE01453F92B102835F2A329B"/>
  </w:style>
  <w:style w:type="paragraph" w:customStyle="1" w:styleId="5A763636489F4066B8CFA1B43682D6D8">
    <w:name w:val="5A763636489F4066B8CFA1B43682D6D8"/>
  </w:style>
  <w:style w:type="paragraph" w:customStyle="1" w:styleId="68FD725300D1464EAC1B304464B7D70E">
    <w:name w:val="68FD725300D1464EAC1B304464B7D70E"/>
  </w:style>
  <w:style w:type="paragraph" w:customStyle="1" w:styleId="B79B066D2FD445CC9C02CBDA40F26CE7">
    <w:name w:val="B79B066D2FD445CC9C02CBDA40F26CE7"/>
  </w:style>
  <w:style w:type="paragraph" w:customStyle="1" w:styleId="FD0B05BD3044498BAC1EB198D365BA74">
    <w:name w:val="FD0B05BD3044498BAC1EB198D365BA74"/>
  </w:style>
  <w:style w:type="character" w:styleId="Hipervnculo">
    <w:name w:val="Hyperlink"/>
    <w:basedOn w:val="Fuentedeprrafopredeter"/>
    <w:uiPriority w:val="99"/>
    <w:unhideWhenUsed/>
    <w:rsid w:val="004A73ED"/>
    <w:rPr>
      <w:color w:val="ED7D31" w:themeColor="accent2"/>
      <w:u w:val="single"/>
    </w:rPr>
  </w:style>
  <w:style w:type="paragraph" w:customStyle="1" w:styleId="4DDB1E030BE04D6B8C5108D1AA377971">
    <w:name w:val="4DDB1E030BE04D6B8C5108D1AA377971"/>
  </w:style>
  <w:style w:type="paragraph" w:customStyle="1" w:styleId="3031DAB8A8E94BA28187C4DEAFCE4A51">
    <w:name w:val="3031DAB8A8E94BA28187C4DEAFCE4A51"/>
  </w:style>
  <w:style w:type="paragraph" w:customStyle="1" w:styleId="504025B40F03469A912EE203895041BD">
    <w:name w:val="504025B40F03469A912EE203895041BD"/>
  </w:style>
  <w:style w:type="paragraph" w:customStyle="1" w:styleId="2BDA6AF6A010493A825418B4F0F12E20">
    <w:name w:val="2BDA6AF6A010493A825418B4F0F12E20"/>
  </w:style>
  <w:style w:type="paragraph" w:customStyle="1" w:styleId="A74D93F8CC7244759927BE33299A0FC0">
    <w:name w:val="A74D93F8CC7244759927BE33299A0FC0"/>
  </w:style>
  <w:style w:type="paragraph" w:customStyle="1" w:styleId="2A505E65ED5340FD8FA4C54613F6D2DD">
    <w:name w:val="2A505E65ED5340FD8FA4C54613F6D2DD"/>
  </w:style>
  <w:style w:type="paragraph" w:customStyle="1" w:styleId="7351E6CDC32347A4B7ABEAC782630363">
    <w:name w:val="7351E6CDC32347A4B7ABEAC782630363"/>
  </w:style>
  <w:style w:type="paragraph" w:customStyle="1" w:styleId="789C9F2CD35041C7B56F50917922322C">
    <w:name w:val="789C9F2CD35041C7B56F50917922322C"/>
  </w:style>
  <w:style w:type="paragraph" w:customStyle="1" w:styleId="A8C4AD8EDD1F45F7BD8DF77915A7866C">
    <w:name w:val="A8C4AD8EDD1F45F7BD8DF77915A7866C"/>
  </w:style>
  <w:style w:type="paragraph" w:customStyle="1" w:styleId="98A11EB4CDD64BD3B7BC93DEEA0D81F3">
    <w:name w:val="98A11EB4CDD64BD3B7BC93DEEA0D81F3"/>
  </w:style>
  <w:style w:type="paragraph" w:customStyle="1" w:styleId="E388BB0FCB864C618CE1D28DAC57E58C">
    <w:name w:val="E388BB0FCB864C618CE1D28DAC57E58C"/>
  </w:style>
  <w:style w:type="paragraph" w:customStyle="1" w:styleId="ED1ED16FE5A2498293633871698BF59E">
    <w:name w:val="ED1ED16FE5A2498293633871698BF59E"/>
  </w:style>
  <w:style w:type="paragraph" w:customStyle="1" w:styleId="22C3CF142736491BB0CBF90B8BB08BD8">
    <w:name w:val="22C3CF142736491BB0CBF90B8BB08BD8"/>
  </w:style>
  <w:style w:type="paragraph" w:customStyle="1" w:styleId="49E6EA282DD54AB099E8206036829D8A">
    <w:name w:val="49E6EA282DD54AB099E8206036829D8A"/>
  </w:style>
  <w:style w:type="paragraph" w:customStyle="1" w:styleId="A1FAF7B34CFA4C4FA64C4AB477DF2B0F">
    <w:name w:val="A1FAF7B34CFA4C4FA64C4AB477DF2B0F"/>
  </w:style>
  <w:style w:type="paragraph" w:customStyle="1" w:styleId="3DC6AA3A4ED845CBA7E789AE98B001C1">
    <w:name w:val="3DC6AA3A4ED845CBA7E789AE98B001C1"/>
  </w:style>
  <w:style w:type="paragraph" w:customStyle="1" w:styleId="82B362E10FA1478CB4F5A1B734900247">
    <w:name w:val="82B362E10FA1478CB4F5A1B734900247"/>
  </w:style>
  <w:style w:type="paragraph" w:customStyle="1" w:styleId="6A32624104E74D27BB30C260F43CA2AC">
    <w:name w:val="6A32624104E74D27BB30C260F43CA2AC"/>
  </w:style>
  <w:style w:type="paragraph" w:customStyle="1" w:styleId="772BB8FB27F5418F98EDDE9F748DDAD1">
    <w:name w:val="772BB8FB27F5418F98EDDE9F748DDAD1"/>
  </w:style>
  <w:style w:type="paragraph" w:customStyle="1" w:styleId="DB7FFE35B5264280BB7657A27D14E414">
    <w:name w:val="DB7FFE35B5264280BB7657A27D14E414"/>
  </w:style>
  <w:style w:type="paragraph" w:customStyle="1" w:styleId="D885E0D8A0274FBA80FB10A68F4FCE44">
    <w:name w:val="D885E0D8A0274FBA80FB10A68F4FCE44"/>
  </w:style>
  <w:style w:type="paragraph" w:customStyle="1" w:styleId="21C1F884A24344B29A9DBEDFA864CA42">
    <w:name w:val="21C1F884A24344B29A9DBEDFA864CA42"/>
  </w:style>
  <w:style w:type="paragraph" w:customStyle="1" w:styleId="AB9A735418404A02AC7F351528565E6C">
    <w:name w:val="AB9A735418404A02AC7F351528565E6C"/>
  </w:style>
  <w:style w:type="paragraph" w:customStyle="1" w:styleId="616D577F7D2C4C8197BBB5BCFAA60D3E">
    <w:name w:val="616D577F7D2C4C8197BBB5BCFAA60D3E"/>
  </w:style>
  <w:style w:type="paragraph" w:customStyle="1" w:styleId="C3D0C3251128443EB092701AA51D6B12">
    <w:name w:val="C3D0C3251128443EB092701AA51D6B12"/>
  </w:style>
  <w:style w:type="paragraph" w:customStyle="1" w:styleId="91A70323274B4439B05318A32D637BA8">
    <w:name w:val="91A70323274B4439B05318A32D637BA8"/>
  </w:style>
  <w:style w:type="paragraph" w:customStyle="1" w:styleId="B75FB059861B448FAFF0DAC8BF49EE9E">
    <w:name w:val="B75FB059861B448FAFF0DAC8BF49EE9E"/>
  </w:style>
  <w:style w:type="paragraph" w:customStyle="1" w:styleId="75C3FD1BAE9A4AA79E87E95AD29BF235">
    <w:name w:val="75C3FD1BAE9A4AA79E87E95AD29BF235"/>
  </w:style>
  <w:style w:type="paragraph" w:customStyle="1" w:styleId="AC869719B2104F4185F548A95046DD76">
    <w:name w:val="AC869719B2104F4185F548A95046DD76"/>
  </w:style>
  <w:style w:type="paragraph" w:customStyle="1" w:styleId="16C36FCDC13A44AD90EDC2FFEA6EEB4B">
    <w:name w:val="16C36FCDC13A44AD90EDC2FFEA6EEB4B"/>
  </w:style>
  <w:style w:type="character" w:customStyle="1" w:styleId="Ttulo2Car">
    <w:name w:val="Título 2 Car"/>
    <w:basedOn w:val="Fuentedeprrafopredeter"/>
    <w:link w:val="Ttulo2"/>
    <w:uiPriority w:val="9"/>
    <w:rsid w:val="004A73ED"/>
    <w:rPr>
      <w:rFonts w:asciiTheme="majorHAnsi" w:eastAsiaTheme="majorEastAsia" w:hAnsiTheme="majorHAnsi" w:cstheme="majorBidi"/>
      <w:b/>
      <w:bCs/>
      <w:caps/>
      <w:szCs w:val="26"/>
      <w:lang w:val="es-ES" w:eastAsia="ja-JP"/>
    </w:rPr>
  </w:style>
  <w:style w:type="paragraph" w:customStyle="1" w:styleId="E703C648EE354BBD9901B1822C2FA6E6">
    <w:name w:val="E703C648EE354BBD9901B1822C2FA6E6"/>
  </w:style>
  <w:style w:type="paragraph" w:customStyle="1" w:styleId="527637B80CAD49B1870FAC399E8D93B0">
    <w:name w:val="527637B80CAD49B1870FAC399E8D93B0"/>
    <w:rsid w:val="004A73ED"/>
  </w:style>
  <w:style w:type="paragraph" w:customStyle="1" w:styleId="4272FC9B0C3449A9A066C299BB4F6D0D">
    <w:name w:val="4272FC9B0C3449A9A066C299BB4F6D0D"/>
    <w:rsid w:val="004A73ED"/>
  </w:style>
  <w:style w:type="paragraph" w:customStyle="1" w:styleId="F2C2DCC376C24225B678B82A65DC18FD">
    <w:name w:val="F2C2DCC376C24225B678B82A65DC18FD"/>
    <w:rsid w:val="004A73ED"/>
  </w:style>
  <w:style w:type="paragraph" w:customStyle="1" w:styleId="8A8ADC1E289843C6B3E1010FE6349825">
    <w:name w:val="8A8ADC1E289843C6B3E1010FE6349825"/>
    <w:rsid w:val="004A73ED"/>
  </w:style>
  <w:style w:type="paragraph" w:customStyle="1" w:styleId="94CC4351AB71452E91913B3AF4000137">
    <w:name w:val="94CC4351AB71452E91913B3AF4000137"/>
    <w:rsid w:val="004A73ED"/>
  </w:style>
  <w:style w:type="paragraph" w:customStyle="1" w:styleId="5A44924591564D128E80CB3F26BA8564">
    <w:name w:val="5A44924591564D128E80CB3F26BA8564"/>
    <w:rsid w:val="004A73ED"/>
  </w:style>
  <w:style w:type="paragraph" w:customStyle="1" w:styleId="47B6035F0C0948FA90CB56DD278EE935">
    <w:name w:val="47B6035F0C0948FA90CB56DD278EE935"/>
    <w:rsid w:val="004A73ED"/>
  </w:style>
  <w:style w:type="paragraph" w:customStyle="1" w:styleId="684F0967D56240C1A02F014E30C54BBD">
    <w:name w:val="684F0967D56240C1A02F014E30C54BBD"/>
    <w:rsid w:val="004A73ED"/>
  </w:style>
  <w:style w:type="paragraph" w:customStyle="1" w:styleId="F1FC81241B8F4DED8BC10E0CA9FB5373">
    <w:name w:val="F1FC81241B8F4DED8BC10E0CA9FB5373"/>
    <w:rsid w:val="004A73ED"/>
  </w:style>
  <w:style w:type="paragraph" w:customStyle="1" w:styleId="EABB258461E34AA48C1371D01650D980">
    <w:name w:val="EABB258461E34AA48C1371D01650D980"/>
    <w:rsid w:val="004A73ED"/>
  </w:style>
  <w:style w:type="paragraph" w:customStyle="1" w:styleId="F724DE22648146FF9AA9E02EA29688E5">
    <w:name w:val="F724DE22648146FF9AA9E02EA29688E5"/>
    <w:rsid w:val="004A73ED"/>
  </w:style>
  <w:style w:type="paragraph" w:customStyle="1" w:styleId="F64556C2AC8C4BE98E1DAA6DC27F3080">
    <w:name w:val="F64556C2AC8C4BE98E1DAA6DC27F3080"/>
    <w:rsid w:val="004A73ED"/>
  </w:style>
  <w:style w:type="paragraph" w:customStyle="1" w:styleId="479DAE34AECA4D9780E73A62C3FB82B4">
    <w:name w:val="479DAE34AECA4D9780E73A62C3FB82B4"/>
    <w:rsid w:val="004A73ED"/>
  </w:style>
  <w:style w:type="paragraph" w:customStyle="1" w:styleId="952051C2EACF42829BEE86683ED9FD49">
    <w:name w:val="952051C2EACF42829BEE86683ED9FD49"/>
    <w:rsid w:val="004A73ED"/>
  </w:style>
  <w:style w:type="paragraph" w:customStyle="1" w:styleId="22E55E8E7A2443FAA8892E4700066301">
    <w:name w:val="22E55E8E7A2443FAA8892E4700066301"/>
    <w:rsid w:val="004A73ED"/>
  </w:style>
  <w:style w:type="paragraph" w:customStyle="1" w:styleId="9805B2B3B3C543E78F5F45A716364709">
    <w:name w:val="9805B2B3B3C543E78F5F45A716364709"/>
    <w:rsid w:val="004A73ED"/>
  </w:style>
  <w:style w:type="paragraph" w:customStyle="1" w:styleId="2E99812D0A4E4768822C45CF68405C1A">
    <w:name w:val="2E99812D0A4E4768822C45CF68405C1A"/>
    <w:rsid w:val="004A73ED"/>
  </w:style>
  <w:style w:type="paragraph" w:customStyle="1" w:styleId="88170C2A447E4D2AA5F1549C9F2493C5">
    <w:name w:val="88170C2A447E4D2AA5F1549C9F2493C5"/>
    <w:rsid w:val="004A73ED"/>
  </w:style>
  <w:style w:type="paragraph" w:customStyle="1" w:styleId="E6723BDF12B645AD8DAA780BC6C36B8E">
    <w:name w:val="E6723BDF12B645AD8DAA780BC6C36B8E"/>
    <w:rsid w:val="004A73ED"/>
  </w:style>
  <w:style w:type="paragraph" w:customStyle="1" w:styleId="F67CEA2A5287426795FF6EA03BEC6F07">
    <w:name w:val="F67CEA2A5287426795FF6EA03BEC6F07"/>
    <w:rsid w:val="004A73ED"/>
  </w:style>
  <w:style w:type="paragraph" w:customStyle="1" w:styleId="E8C545FF25144DA1A46C7F3C110042E1">
    <w:name w:val="E8C545FF25144DA1A46C7F3C110042E1"/>
    <w:rsid w:val="004A73ED"/>
  </w:style>
  <w:style w:type="paragraph" w:customStyle="1" w:styleId="C4A2D48AB01C4CBEAEA24FE0119A5852">
    <w:name w:val="C4A2D48AB01C4CBEAEA24FE0119A5852"/>
    <w:rsid w:val="004A73ED"/>
  </w:style>
  <w:style w:type="paragraph" w:customStyle="1" w:styleId="BAEE6E621E914A0FBBAE03EA5E274756">
    <w:name w:val="BAEE6E621E914A0FBBAE03EA5E274756"/>
    <w:rsid w:val="004A73ED"/>
  </w:style>
  <w:style w:type="paragraph" w:customStyle="1" w:styleId="B38B40429ED047DEA4982482F3B31D1C">
    <w:name w:val="B38B40429ED047DEA4982482F3B31D1C"/>
    <w:rsid w:val="004A73ED"/>
  </w:style>
  <w:style w:type="paragraph" w:customStyle="1" w:styleId="62B7C04A0C284ABDA85DF9624E0B0531">
    <w:name w:val="62B7C04A0C284ABDA85DF9624E0B0531"/>
    <w:rsid w:val="004A73ED"/>
  </w:style>
  <w:style w:type="paragraph" w:customStyle="1" w:styleId="40860CCE62134F82874F9E070FB09F7F">
    <w:name w:val="40860CCE62134F82874F9E070FB09F7F"/>
    <w:rsid w:val="004A73ED"/>
  </w:style>
  <w:style w:type="paragraph" w:customStyle="1" w:styleId="E52648AFB686482383EC50C66E7FF930">
    <w:name w:val="E52648AFB686482383EC50C66E7FF930"/>
    <w:rsid w:val="004A73ED"/>
  </w:style>
  <w:style w:type="paragraph" w:customStyle="1" w:styleId="2C979FB259084A718C0FD8833EC6F4FD">
    <w:name w:val="2C979FB259084A718C0FD8833EC6F4FD"/>
    <w:rsid w:val="004A73ED"/>
  </w:style>
  <w:style w:type="paragraph" w:customStyle="1" w:styleId="890FE476819D49448EAE8C793926AE71">
    <w:name w:val="890FE476819D49448EAE8C793926AE71"/>
    <w:rsid w:val="004A73ED"/>
  </w:style>
  <w:style w:type="paragraph" w:customStyle="1" w:styleId="AA1E6DC4DEAB426F9242559E24325CDC">
    <w:name w:val="AA1E6DC4DEAB426F9242559E24325CDC"/>
    <w:rsid w:val="004A73ED"/>
  </w:style>
  <w:style w:type="paragraph" w:customStyle="1" w:styleId="010EBBDF359F4C8C97C0F6BCBA11B97F">
    <w:name w:val="010EBBDF359F4C8C97C0F6BCBA11B97F"/>
    <w:rsid w:val="004A73ED"/>
  </w:style>
  <w:style w:type="paragraph" w:customStyle="1" w:styleId="7EEEC34D6EEA44548EB512057C529B5A">
    <w:name w:val="7EEEC34D6EEA44548EB512057C529B5A"/>
    <w:rsid w:val="004A73ED"/>
  </w:style>
  <w:style w:type="paragraph" w:customStyle="1" w:styleId="D4B2EE6776164071AA813795844919FE">
    <w:name w:val="D4B2EE6776164071AA813795844919FE"/>
    <w:rsid w:val="004A73ED"/>
  </w:style>
  <w:style w:type="paragraph" w:customStyle="1" w:styleId="2C6206B802A74CF2915C63DA74C619FD">
    <w:name w:val="2C6206B802A74CF2915C63DA74C619FD"/>
    <w:rsid w:val="004A73ED"/>
  </w:style>
  <w:style w:type="paragraph" w:customStyle="1" w:styleId="A42A636968114A8E9212DC2E736ADF2C">
    <w:name w:val="A42A636968114A8E9212DC2E736ADF2C"/>
    <w:rsid w:val="004A73ED"/>
  </w:style>
  <w:style w:type="paragraph" w:customStyle="1" w:styleId="2EA8FBD6B6754B1190D027BF95A8C799">
    <w:name w:val="2EA8FBD6B6754B1190D027BF95A8C799"/>
    <w:rsid w:val="004A73ED"/>
  </w:style>
  <w:style w:type="paragraph" w:customStyle="1" w:styleId="2E31926380FE463599EC9AF5CE146BF9">
    <w:name w:val="2E31926380FE463599EC9AF5CE146BF9"/>
    <w:rsid w:val="004A73ED"/>
  </w:style>
  <w:style w:type="paragraph" w:customStyle="1" w:styleId="BB3557F1D3274043AB6E97EAB21604CF">
    <w:name w:val="BB3557F1D3274043AB6E97EAB21604CF"/>
    <w:rsid w:val="004A73ED"/>
  </w:style>
  <w:style w:type="paragraph" w:customStyle="1" w:styleId="7709B0E7920743EF932991FA934967D3">
    <w:name w:val="7709B0E7920743EF932991FA934967D3"/>
    <w:rsid w:val="004A73ED"/>
  </w:style>
  <w:style w:type="paragraph" w:customStyle="1" w:styleId="C041D8FB37D340179C779D1F205D48CD">
    <w:name w:val="C041D8FB37D340179C779D1F205D48CD"/>
    <w:rsid w:val="004A73ED"/>
  </w:style>
  <w:style w:type="paragraph" w:customStyle="1" w:styleId="9AD4C4237089406D90DED67A73EA7AEF">
    <w:name w:val="9AD4C4237089406D90DED67A73EA7AEF"/>
    <w:rsid w:val="004A73ED"/>
  </w:style>
  <w:style w:type="paragraph" w:customStyle="1" w:styleId="11EE931CFC7B43E1AE47FEBEE42068F1">
    <w:name w:val="11EE931CFC7B43E1AE47FEBEE42068F1"/>
    <w:rsid w:val="004A73ED"/>
  </w:style>
  <w:style w:type="paragraph" w:customStyle="1" w:styleId="10FBD0E5214D47FFAD16B0D6F671043F">
    <w:name w:val="10FBD0E5214D47FFAD16B0D6F671043F"/>
    <w:rsid w:val="004A73ED"/>
  </w:style>
  <w:style w:type="paragraph" w:customStyle="1" w:styleId="AED871F0D47442BB97A2D91A6D407A70">
    <w:name w:val="AED871F0D47442BB97A2D91A6D407A70"/>
    <w:rsid w:val="004A73ED"/>
  </w:style>
  <w:style w:type="paragraph" w:customStyle="1" w:styleId="D9D657AC8FA74BBAA5944203E95B6D24">
    <w:name w:val="D9D657AC8FA74BBAA5944203E95B6D24"/>
    <w:rsid w:val="004A73ED"/>
  </w:style>
  <w:style w:type="paragraph" w:customStyle="1" w:styleId="259E4FD5F3E54F0489E8CDBE0C654EC4">
    <w:name w:val="259E4FD5F3E54F0489E8CDBE0C654EC4"/>
    <w:rsid w:val="004A73ED"/>
  </w:style>
  <w:style w:type="paragraph" w:customStyle="1" w:styleId="5CC406B0B7454800B56EE2567FEC5407">
    <w:name w:val="5CC406B0B7454800B56EE2567FEC5407"/>
    <w:rsid w:val="004A73ED"/>
  </w:style>
  <w:style w:type="paragraph" w:customStyle="1" w:styleId="3A9045D49D034FD2B0EB9FD8A5DD317E">
    <w:name w:val="3A9045D49D034FD2B0EB9FD8A5DD317E"/>
    <w:rsid w:val="004A73ED"/>
  </w:style>
  <w:style w:type="paragraph" w:customStyle="1" w:styleId="2202E14216864F868586B2751E716971">
    <w:name w:val="2202E14216864F868586B2751E716971"/>
    <w:rsid w:val="004A73ED"/>
  </w:style>
  <w:style w:type="paragraph" w:customStyle="1" w:styleId="54F89FA181964A87821210480FB1FFD9">
    <w:name w:val="54F89FA181964A87821210480FB1FFD9"/>
    <w:rsid w:val="004A73ED"/>
  </w:style>
  <w:style w:type="paragraph" w:customStyle="1" w:styleId="9212A2CC5F48416F8B4C14D6C69C8606">
    <w:name w:val="9212A2CC5F48416F8B4C14D6C69C8606"/>
    <w:rsid w:val="004A73ED"/>
  </w:style>
  <w:style w:type="paragraph" w:customStyle="1" w:styleId="FA87855ED07549D58B0E839113A47E98">
    <w:name w:val="FA87855ED07549D58B0E839113A47E98"/>
    <w:rsid w:val="004A73ED"/>
  </w:style>
  <w:style w:type="paragraph" w:customStyle="1" w:styleId="B7D7744C8EA44116920BCCD46DB8199F">
    <w:name w:val="B7D7744C8EA44116920BCCD46DB8199F"/>
    <w:rsid w:val="004A73ED"/>
  </w:style>
  <w:style w:type="paragraph" w:customStyle="1" w:styleId="92AACEAEE8374F91A3F38403E5308283">
    <w:name w:val="92AACEAEE8374F91A3F38403E5308283"/>
    <w:rsid w:val="004A73ED"/>
  </w:style>
  <w:style w:type="paragraph" w:customStyle="1" w:styleId="680CF3487809497E9C7B2AF98E7089B1">
    <w:name w:val="680CF3487809497E9C7B2AF98E7089B1"/>
    <w:rsid w:val="004A73ED"/>
  </w:style>
  <w:style w:type="paragraph" w:customStyle="1" w:styleId="CB6E96D34C4C4BAD9836EB936BFFFBF6">
    <w:name w:val="CB6E96D34C4C4BAD9836EB936BFFFBF6"/>
    <w:rsid w:val="004A73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azul y gris.dotx</Template>
  <TotalTime>0</TotalTime>
  <Pages>3</Pages>
  <Words>499</Words>
  <Characters>2750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2019-03-01T05:02:00Z</dcterms:created>
  <dcterms:modified xsi:type="dcterms:W3CDTF">2019-11-22T02:57:00Z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